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578" w14:paraId="4DFC7B82" w14:textId="77777777" w:rsidTr="00592F1F">
        <w:tc>
          <w:tcPr>
            <w:tcW w:w="8296" w:type="dxa"/>
          </w:tcPr>
          <w:p w14:paraId="468DEE51" w14:textId="77777777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本月工作计划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27-06.21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216B4FCE" w14:textId="77777777" w:rsidTr="00592F1F">
        <w:tc>
          <w:tcPr>
            <w:tcW w:w="8296" w:type="dxa"/>
          </w:tcPr>
          <w:p w14:paraId="6A1AFB26" w14:textId="77777777" w:rsidR="00F51578" w:rsidRDefault="00F51578" w:rsidP="00592F1F">
            <w:pPr>
              <w:spacing w:line="24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持续提升鸿蒙开发和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开发能力，掌握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互调等内容，完成</w:t>
            </w:r>
            <w:proofErr w:type="spellStart"/>
            <w:r>
              <w:rPr>
                <w:rFonts w:hint="eastAsia"/>
              </w:rPr>
              <w:t>SimpleDiskUtils</w:t>
            </w:r>
            <w:proofErr w:type="spellEnd"/>
            <w:r>
              <w:rPr>
                <w:rFonts w:hint="eastAsia"/>
              </w:rPr>
              <w:t>插件的鸿蒙化适配；</w:t>
            </w:r>
          </w:p>
          <w:p w14:paraId="2821C13D" w14:textId="77777777" w:rsidR="00F51578" w:rsidRDefault="00F51578" w:rsidP="00592F1F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GAMES101</w:t>
            </w:r>
            <w:r>
              <w:rPr>
                <w:rFonts w:hint="eastAsia"/>
              </w:rPr>
              <w:t>现代计算机图形学入门前</w:t>
            </w:r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节内容的学习，完成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代码分享；</w:t>
            </w:r>
          </w:p>
          <w:p w14:paraId="31FF123C" w14:textId="77777777" w:rsidR="00F51578" w:rsidRDefault="00F51578" w:rsidP="00592F1F">
            <w:pPr>
              <w:spacing w:line="24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继续完成新员工要求的学习和考试。</w:t>
            </w:r>
          </w:p>
        </w:tc>
      </w:tr>
      <w:tr w:rsidR="00F51578" w14:paraId="5C601AE0" w14:textId="77777777" w:rsidTr="00592F1F">
        <w:tc>
          <w:tcPr>
            <w:tcW w:w="8296" w:type="dxa"/>
          </w:tcPr>
          <w:p w14:paraId="2CE15AAB" w14:textId="6FE1A9B7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本周内主要学习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工作情况详细描述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0E7C45">
              <w:rPr>
                <w:b/>
              </w:rPr>
              <w:t>6.</w:t>
            </w:r>
            <w:r w:rsidR="00855715">
              <w:rPr>
                <w:b/>
              </w:rPr>
              <w:t>17</w:t>
            </w:r>
            <w:r>
              <w:rPr>
                <w:b/>
              </w:rPr>
              <w:t>-0</w:t>
            </w:r>
            <w:r w:rsidR="000E7C45">
              <w:rPr>
                <w:b/>
              </w:rPr>
              <w:t>6</w:t>
            </w:r>
            <w:r w:rsidR="000E7C45">
              <w:rPr>
                <w:rFonts w:hint="eastAsia"/>
                <w:b/>
              </w:rPr>
              <w:t>.</w:t>
            </w:r>
            <w:r w:rsidR="00855715">
              <w:rPr>
                <w:b/>
              </w:rPr>
              <w:t>21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5F0B3C46" w14:textId="77777777" w:rsidTr="00592F1F">
        <w:tc>
          <w:tcPr>
            <w:tcW w:w="8296" w:type="dxa"/>
          </w:tcPr>
          <w:p w14:paraId="6DF3EB86" w14:textId="3777035C" w:rsidR="00F51578" w:rsidRDefault="00FD725B" w:rsidP="00FF69C3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</w:t>
            </w:r>
            <w:r>
              <w:t>ames 101</w:t>
            </w:r>
            <w:r>
              <w:rPr>
                <w:rFonts w:hint="eastAsia"/>
              </w:rPr>
              <w:t>作业（</w:t>
            </w:r>
            <w:r w:rsidR="00855715">
              <w:t>5</w:t>
            </w:r>
            <w:r>
              <w:t>/8</w:t>
            </w:r>
            <w:r>
              <w:rPr>
                <w:rFonts w:hint="eastAsia"/>
              </w:rPr>
              <w:t>）</w:t>
            </w:r>
          </w:p>
          <w:p w14:paraId="7A0D33C8" w14:textId="77777777" w:rsidR="00855715" w:rsidRDefault="00855715" w:rsidP="00855715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</w:t>
            </w:r>
            <w:r>
              <w:t xml:space="preserve"> 101 </w:t>
            </w:r>
            <w:r>
              <w:rPr>
                <w:rFonts w:hint="eastAsia"/>
              </w:rPr>
              <w:t>视频（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/</w:t>
            </w:r>
            <w:r>
              <w:t>22</w:t>
            </w:r>
            <w:r>
              <w:rPr>
                <w:rFonts w:hint="eastAsia"/>
              </w:rPr>
              <w:t>），并做好相应笔记</w:t>
            </w:r>
          </w:p>
          <w:p w14:paraId="1A30D940" w14:textId="0368F7EE" w:rsidR="008D4C25" w:rsidRDefault="00855715" w:rsidP="00855715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</w:pPr>
            <w:r w:rsidRPr="00855715">
              <w:rPr>
                <w:rFonts w:hint="eastAsia"/>
              </w:rPr>
              <w:t>在团结中导入光夜初始包，尝试完成初始包的鸿蒙化和出包到运行流程</w:t>
            </w:r>
          </w:p>
        </w:tc>
      </w:tr>
      <w:tr w:rsidR="00F51578" w14:paraId="188E6042" w14:textId="77777777" w:rsidTr="00592F1F">
        <w:tc>
          <w:tcPr>
            <w:tcW w:w="8296" w:type="dxa"/>
          </w:tcPr>
          <w:p w14:paraId="4D1422F8" w14:textId="77777777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下周主要学习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工作主要内容</w:t>
            </w:r>
          </w:p>
        </w:tc>
      </w:tr>
      <w:tr w:rsidR="00F51578" w14:paraId="71F8895D" w14:textId="77777777" w:rsidTr="00592F1F">
        <w:tc>
          <w:tcPr>
            <w:tcW w:w="8296" w:type="dxa"/>
          </w:tcPr>
          <w:p w14:paraId="6424E0E6" w14:textId="006BEA67" w:rsidR="00855715" w:rsidRDefault="00855715" w:rsidP="00855715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继续尝试光夜初始包的出包和运行操作</w:t>
            </w:r>
          </w:p>
          <w:p w14:paraId="5F343C42" w14:textId="39DEA09F" w:rsidR="00E24306" w:rsidRDefault="00855715" w:rsidP="00855715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开发</w:t>
            </w:r>
            <w:proofErr w:type="spellStart"/>
            <w:r>
              <w:rPr>
                <w:rFonts w:hint="eastAsia"/>
              </w:rPr>
              <w:t>ets</w:t>
            </w:r>
            <w:proofErr w:type="spellEnd"/>
            <w:r>
              <w:rPr>
                <w:rFonts w:hint="eastAsia"/>
              </w:rPr>
              <w:t>播放视频功能</w:t>
            </w:r>
          </w:p>
        </w:tc>
      </w:tr>
    </w:tbl>
    <w:p w14:paraId="66BAA95F" w14:textId="77777777"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1367" w14:textId="77777777" w:rsidR="00064077" w:rsidRDefault="00064077">
      <w:r>
        <w:separator/>
      </w:r>
    </w:p>
  </w:endnote>
  <w:endnote w:type="continuationSeparator" w:id="0">
    <w:p w14:paraId="1977FB3B" w14:textId="77777777" w:rsidR="00064077" w:rsidRDefault="0006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12E9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57A940F6" w14:textId="77777777" w:rsidTr="0075012D">
      <w:trPr>
        <w:trHeight w:val="257"/>
      </w:trPr>
      <w:tc>
        <w:tcPr>
          <w:tcW w:w="1760" w:type="pct"/>
        </w:tcPr>
        <w:p w14:paraId="16C72D9C" w14:textId="77777777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55715">
            <w:rPr>
              <w:noProof/>
            </w:rPr>
            <w:t>2024-6-21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22D7490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54DDAFAC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132DF14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FDD1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6D4D" w14:textId="77777777" w:rsidR="00064077" w:rsidRDefault="00064077">
      <w:r>
        <w:separator/>
      </w:r>
    </w:p>
  </w:footnote>
  <w:footnote w:type="continuationSeparator" w:id="0">
    <w:p w14:paraId="08A0EFE4" w14:textId="77777777" w:rsidR="00064077" w:rsidRDefault="00064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CBF3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76B99C5C" w14:textId="77777777">
      <w:trPr>
        <w:cantSplit/>
        <w:trHeight w:hRule="exact" w:val="782"/>
      </w:trPr>
      <w:tc>
        <w:tcPr>
          <w:tcW w:w="500" w:type="pct"/>
        </w:tcPr>
        <w:p w14:paraId="2D9BDFDE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09A872D5" wp14:editId="1E4A0ABB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FE821F0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176AC94F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49B06C42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1920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F7C07B9"/>
    <w:multiLevelType w:val="hybridMultilevel"/>
    <w:tmpl w:val="7AAC98DA"/>
    <w:lvl w:ilvl="0" w:tplc="901ACB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08D2C7B"/>
    <w:multiLevelType w:val="hybridMultilevel"/>
    <w:tmpl w:val="B164EF04"/>
    <w:lvl w:ilvl="0" w:tplc="05EA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4077"/>
    <w:rsid w:val="00083251"/>
    <w:rsid w:val="000B6636"/>
    <w:rsid w:val="000C69C3"/>
    <w:rsid w:val="000E7C45"/>
    <w:rsid w:val="0012175A"/>
    <w:rsid w:val="00152B8F"/>
    <w:rsid w:val="001C367A"/>
    <w:rsid w:val="002A6A63"/>
    <w:rsid w:val="003055E4"/>
    <w:rsid w:val="00307760"/>
    <w:rsid w:val="00322719"/>
    <w:rsid w:val="003C17AF"/>
    <w:rsid w:val="00425F62"/>
    <w:rsid w:val="00491BA7"/>
    <w:rsid w:val="0052233A"/>
    <w:rsid w:val="00634265"/>
    <w:rsid w:val="007162BA"/>
    <w:rsid w:val="0075012D"/>
    <w:rsid w:val="00775BB5"/>
    <w:rsid w:val="00780144"/>
    <w:rsid w:val="00854C65"/>
    <w:rsid w:val="00855715"/>
    <w:rsid w:val="00875BBA"/>
    <w:rsid w:val="00886EFB"/>
    <w:rsid w:val="008D4C25"/>
    <w:rsid w:val="00981F53"/>
    <w:rsid w:val="00A330E0"/>
    <w:rsid w:val="00A93C88"/>
    <w:rsid w:val="00C23E99"/>
    <w:rsid w:val="00C53AFA"/>
    <w:rsid w:val="00CD7616"/>
    <w:rsid w:val="00D16C4C"/>
    <w:rsid w:val="00D61690"/>
    <w:rsid w:val="00D87114"/>
    <w:rsid w:val="00E24306"/>
    <w:rsid w:val="00E82998"/>
    <w:rsid w:val="00EE0C61"/>
    <w:rsid w:val="00EE2438"/>
    <w:rsid w:val="00EE58DB"/>
    <w:rsid w:val="00F51578"/>
    <w:rsid w:val="00FD52B5"/>
    <w:rsid w:val="00FD57FD"/>
    <w:rsid w:val="00FD725B"/>
    <w:rsid w:val="00FF69C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48716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196AC-38CE-4785-89E4-A4761118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40</TotalTime>
  <Pages>1</Pages>
  <Words>47</Words>
  <Characters>272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xiahongfu</dc:creator>
  <cp:keywords/>
  <dc:description/>
  <cp:lastModifiedBy>xiahongfu</cp:lastModifiedBy>
  <cp:revision>25</cp:revision>
  <dcterms:created xsi:type="dcterms:W3CDTF">2019-07-19T03:06:00Z</dcterms:created>
  <dcterms:modified xsi:type="dcterms:W3CDTF">2024-06-21T07:41:00Z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(3)udM52AqWftjQMxQ0p3+g2XjCSw/Z4APSzlk4Hb+vYhKC81Z3uJpm4aA5uHI58Sq+YnwWxhb+
BgqXG7qYfCF8vu7XaMjZppyzhk9yoKXA9aDYEAjheGu5+51YXW2kJIujeYruPQjsJJJ70Ps5
xwMojsXPQwYIxwdn6Mnv9WQSWsTh0rOWOOuIpGMPh/T29UD26rx4hdL7yyF2BZLbD5mgcW9O
pE7vJ9iRkaU9hhFX0u</vt:lpwstr>
  </property>
  <property fmtid="{D5CDD505-2E9C-101B-9397-08002B2CF9AE}" pid="7" name="_2015_ms_pID_7253431">
    <vt:lpwstr>b3Vw1i/qRVhKTKofZ8b6q8XJqWUOi92jkekSYTTbamX6bahxPhabnL
8ud6NZBETea7hc4Vu62BukmN384uqdLTeac2fIryXnaT/LJsqVbA0gugnqfH2ahoANQdgA54
jbu7DxsJqLPl9+Oz2BVV2BHazcI1J45TMNR+nklV6qIg+3pCjNpzOokkGXcfDSp6h2PXFx2D
OwRE4urC/1DTYe81uHAmaw5EVTG0ufnh04+s</vt:lpwstr>
  </property>
  <property fmtid="{D5CDD505-2E9C-101B-9397-08002B2CF9AE}" pid="8" name="_2015_ms_pID_7253432">
    <vt:lpwstr>Ag==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