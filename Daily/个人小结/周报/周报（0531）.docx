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1EE" w:rsidTr="002C61EE">
        <w:tc>
          <w:tcPr>
            <w:tcW w:w="8296" w:type="dxa"/>
          </w:tcPr>
          <w:p w:rsidR="002C61EE" w:rsidRPr="006637E6" w:rsidRDefault="002C61EE" w:rsidP="00775BB5">
            <w:pPr>
              <w:spacing w:line="240" w:lineRule="auto"/>
              <w:rPr>
                <w:rFonts w:hint="eastAsia"/>
                <w:b/>
              </w:rPr>
            </w:pPr>
            <w:r w:rsidRPr="006637E6">
              <w:rPr>
                <w:rFonts w:hint="eastAsia"/>
                <w:b/>
              </w:rPr>
              <w:t>本月工作计划</w:t>
            </w:r>
            <w:r w:rsidR="000D0D55">
              <w:rPr>
                <w:rFonts w:hint="eastAsia"/>
                <w:b/>
              </w:rPr>
              <w:t>（</w:t>
            </w:r>
            <w:r w:rsidR="000D0D55">
              <w:rPr>
                <w:rFonts w:hint="eastAsia"/>
                <w:b/>
              </w:rPr>
              <w:t>0</w:t>
            </w:r>
            <w:r w:rsidR="000D0D55">
              <w:rPr>
                <w:b/>
              </w:rPr>
              <w:t>5</w:t>
            </w:r>
            <w:r w:rsidR="000D0D55">
              <w:rPr>
                <w:rFonts w:hint="eastAsia"/>
                <w:b/>
              </w:rPr>
              <w:t>.</w:t>
            </w:r>
            <w:r w:rsidR="000D0D55">
              <w:rPr>
                <w:b/>
              </w:rPr>
              <w:t>27-0</w:t>
            </w:r>
            <w:r w:rsidR="003A20C1">
              <w:rPr>
                <w:b/>
              </w:rPr>
              <w:t>6</w:t>
            </w:r>
            <w:r w:rsidR="000D0D55">
              <w:rPr>
                <w:b/>
              </w:rPr>
              <w:t>.</w:t>
            </w:r>
            <w:r w:rsidR="002003B0">
              <w:rPr>
                <w:b/>
              </w:rPr>
              <w:t>21</w:t>
            </w:r>
            <w:bookmarkStart w:id="0" w:name="_GoBack"/>
            <w:bookmarkEnd w:id="0"/>
            <w:r w:rsidR="000D0D55">
              <w:rPr>
                <w:rFonts w:hint="eastAsia"/>
                <w:b/>
              </w:rPr>
              <w:t>）</w:t>
            </w:r>
          </w:p>
        </w:tc>
      </w:tr>
      <w:tr w:rsidR="002C61EE" w:rsidTr="002C61EE">
        <w:tc>
          <w:tcPr>
            <w:tcW w:w="8296" w:type="dxa"/>
          </w:tcPr>
          <w:p w:rsidR="00733CCE" w:rsidRDefault="00733CCE" w:rsidP="00733CC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持续提升鸿蒙开发和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开发能力，掌握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互调等内容，完成</w:t>
            </w:r>
            <w:proofErr w:type="spellStart"/>
            <w:r>
              <w:rPr>
                <w:rFonts w:hint="eastAsia"/>
              </w:rPr>
              <w:t>SimpleDiskUtils</w:t>
            </w:r>
            <w:proofErr w:type="spellEnd"/>
            <w:r>
              <w:rPr>
                <w:rFonts w:hint="eastAsia"/>
              </w:rPr>
              <w:t>插件的鸿蒙化适配；</w:t>
            </w:r>
          </w:p>
          <w:p w:rsidR="00733CCE" w:rsidRDefault="00733CCE" w:rsidP="00733CC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GAMES101</w:t>
            </w:r>
            <w:r>
              <w:rPr>
                <w:rFonts w:hint="eastAsia"/>
              </w:rPr>
              <w:t>现代计算机图形学入门前</w:t>
            </w:r>
            <w:r>
              <w:rPr>
                <w:rFonts w:hint="eastAsia"/>
              </w:rPr>
              <w:t>1-9</w:t>
            </w:r>
            <w:r>
              <w:rPr>
                <w:rFonts w:hint="eastAsia"/>
              </w:rPr>
              <w:t>节内容的学习，完成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代码分享；</w:t>
            </w:r>
          </w:p>
          <w:p w:rsidR="0057045D" w:rsidRDefault="00733CCE" w:rsidP="00733CCE">
            <w:pPr>
              <w:spacing w:line="24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继续完成新员工要求的学习和考试。</w:t>
            </w:r>
          </w:p>
        </w:tc>
      </w:tr>
      <w:tr w:rsidR="002C61EE" w:rsidTr="002C61EE">
        <w:tc>
          <w:tcPr>
            <w:tcW w:w="8296" w:type="dxa"/>
          </w:tcPr>
          <w:p w:rsidR="002C61EE" w:rsidRPr="006637E6" w:rsidRDefault="002C61EE" w:rsidP="00775BB5">
            <w:pPr>
              <w:spacing w:line="240" w:lineRule="auto"/>
              <w:rPr>
                <w:rFonts w:hint="eastAsia"/>
                <w:b/>
              </w:rPr>
            </w:pPr>
            <w:r w:rsidRPr="006637E6">
              <w:rPr>
                <w:rFonts w:hint="eastAsia"/>
                <w:b/>
              </w:rPr>
              <w:t>本周内主要学习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工作情况详细描述</w:t>
            </w:r>
            <w:r w:rsidR="008E0A3C">
              <w:rPr>
                <w:rFonts w:hint="eastAsia"/>
                <w:b/>
              </w:rPr>
              <w:t>（</w:t>
            </w:r>
            <w:r w:rsidR="008E0A3C">
              <w:rPr>
                <w:rFonts w:hint="eastAsia"/>
                <w:b/>
              </w:rPr>
              <w:t>0</w:t>
            </w:r>
            <w:r w:rsidR="008E0A3C">
              <w:rPr>
                <w:b/>
              </w:rPr>
              <w:t>5.27-05.31</w:t>
            </w:r>
            <w:r w:rsidR="008E0A3C">
              <w:rPr>
                <w:rFonts w:hint="eastAsia"/>
                <w:b/>
              </w:rPr>
              <w:t>）</w:t>
            </w:r>
          </w:p>
        </w:tc>
      </w:tr>
      <w:tr w:rsidR="002C61EE" w:rsidTr="002C61EE">
        <w:tc>
          <w:tcPr>
            <w:tcW w:w="8296" w:type="dxa"/>
          </w:tcPr>
          <w:p w:rsidR="002C61EE" w:rsidRDefault="002C61EE" w:rsidP="00775BB5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3387F">
              <w:rPr>
                <w:rFonts w:hint="eastAsia"/>
              </w:rPr>
              <w:t>打通并熟练掌握团结导包到</w:t>
            </w:r>
            <w:proofErr w:type="spellStart"/>
            <w:r w:rsidR="0043387F">
              <w:rPr>
                <w:rFonts w:hint="eastAsia"/>
              </w:rPr>
              <w:t>DevEco</w:t>
            </w:r>
            <w:proofErr w:type="spellEnd"/>
            <w:r w:rsidR="0043387F">
              <w:rPr>
                <w:rFonts w:hint="eastAsia"/>
              </w:rPr>
              <w:t>运行的流程。</w:t>
            </w:r>
          </w:p>
          <w:p w:rsidR="002C61EE" w:rsidRDefault="002C61EE" w:rsidP="00775BB5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BA7C6D">
              <w:rPr>
                <w:rFonts w:hint="eastAsia"/>
              </w:rPr>
              <w:t>实现了</w:t>
            </w:r>
            <w:proofErr w:type="spellStart"/>
            <w:r w:rsidR="00927CF4">
              <w:rPr>
                <w:rFonts w:hint="eastAsia"/>
              </w:rPr>
              <w:t>SimpleDiskUtils</w:t>
            </w:r>
            <w:proofErr w:type="spellEnd"/>
            <w:r w:rsidR="00BA7C6D">
              <w:rPr>
                <w:rFonts w:hint="eastAsia"/>
              </w:rPr>
              <w:t>插件的鸿蒙化</w:t>
            </w:r>
            <w:r w:rsidR="00875888">
              <w:rPr>
                <w:rFonts w:hint="eastAsia"/>
              </w:rPr>
              <w:t>适配</w:t>
            </w:r>
            <w:r w:rsidR="00BA7C6D">
              <w:rPr>
                <w:rFonts w:hint="eastAsia"/>
              </w:rPr>
              <w:t>，并上传到</w:t>
            </w:r>
            <w:proofErr w:type="spellStart"/>
            <w:r w:rsidR="00BA7C6D">
              <w:rPr>
                <w:rFonts w:hint="eastAsia"/>
              </w:rPr>
              <w:t>gitee</w:t>
            </w:r>
            <w:proofErr w:type="spellEnd"/>
            <w:r w:rsidR="00B748C0">
              <w:rPr>
                <w:rFonts w:hint="eastAsia"/>
              </w:rPr>
              <w:t>上</w:t>
            </w:r>
          </w:p>
          <w:p w:rsidR="002C61EE" w:rsidRDefault="002C61EE" w:rsidP="00775BB5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3F1159">
              <w:rPr>
                <w:rFonts w:hint="eastAsia"/>
              </w:rPr>
              <w:t>学习了部分</w:t>
            </w:r>
            <w:r w:rsidR="003F1159">
              <w:rPr>
                <w:rFonts w:hint="eastAsia"/>
              </w:rPr>
              <w:t>games</w:t>
            </w:r>
            <w:r w:rsidR="003F1159">
              <w:t xml:space="preserve"> 101</w:t>
            </w:r>
            <w:r w:rsidR="00C82C42">
              <w:rPr>
                <w:rFonts w:hint="eastAsia"/>
              </w:rPr>
              <w:t>视频</w:t>
            </w:r>
            <w:r w:rsidR="003F1159">
              <w:rPr>
                <w:rFonts w:hint="eastAsia"/>
              </w:rPr>
              <w:t>课程</w:t>
            </w:r>
            <w:r w:rsidR="00C95F38">
              <w:rPr>
                <w:rFonts w:hint="eastAsia"/>
              </w:rPr>
              <w:t>（</w:t>
            </w:r>
            <w:r w:rsidR="00C95F38">
              <w:rPr>
                <w:rFonts w:hint="eastAsia"/>
              </w:rPr>
              <w:t>5/</w:t>
            </w:r>
            <w:r w:rsidR="00C95F38">
              <w:t>23</w:t>
            </w:r>
            <w:r w:rsidR="00C95F38">
              <w:rPr>
                <w:rFonts w:hint="eastAsia"/>
              </w:rPr>
              <w:t>）</w:t>
            </w:r>
          </w:p>
        </w:tc>
      </w:tr>
      <w:tr w:rsidR="002C61EE" w:rsidTr="002C61EE">
        <w:tc>
          <w:tcPr>
            <w:tcW w:w="8296" w:type="dxa"/>
          </w:tcPr>
          <w:p w:rsidR="002C61EE" w:rsidRPr="006637E6" w:rsidRDefault="002C61EE" w:rsidP="00775BB5">
            <w:pPr>
              <w:spacing w:line="240" w:lineRule="auto"/>
              <w:rPr>
                <w:b/>
              </w:rPr>
            </w:pPr>
            <w:r w:rsidRPr="006637E6">
              <w:rPr>
                <w:rFonts w:hint="eastAsia"/>
                <w:b/>
              </w:rPr>
              <w:t>下周主要学习</w:t>
            </w:r>
            <w:r w:rsidRPr="006637E6">
              <w:rPr>
                <w:rFonts w:hint="eastAsia"/>
                <w:b/>
              </w:rPr>
              <w:t>/</w:t>
            </w:r>
            <w:r w:rsidRPr="006637E6">
              <w:rPr>
                <w:rFonts w:hint="eastAsia"/>
                <w:b/>
              </w:rPr>
              <w:t>工作主要内容</w:t>
            </w:r>
          </w:p>
        </w:tc>
      </w:tr>
      <w:tr w:rsidR="002C61EE" w:rsidTr="002C61EE">
        <w:tc>
          <w:tcPr>
            <w:tcW w:w="8296" w:type="dxa"/>
          </w:tcPr>
          <w:p w:rsidR="002C61EE" w:rsidRDefault="002C61EE" w:rsidP="00775BB5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27CF4">
              <w:rPr>
                <w:rFonts w:hint="eastAsia"/>
              </w:rPr>
              <w:t>继续学习</w:t>
            </w:r>
            <w:r w:rsidR="004E2FBC">
              <w:rPr>
                <w:rFonts w:hint="eastAsia"/>
              </w:rPr>
              <w:t>games</w:t>
            </w:r>
            <w:r w:rsidR="004E2FBC">
              <w:t xml:space="preserve"> 101</w:t>
            </w:r>
            <w:r w:rsidR="00927CF4">
              <w:rPr>
                <w:rFonts w:hint="eastAsia"/>
              </w:rPr>
              <w:t>，完成</w:t>
            </w:r>
            <w:r w:rsidR="0027094B">
              <w:rPr>
                <w:rFonts w:hint="eastAsia"/>
              </w:rPr>
              <w:t>（</w:t>
            </w:r>
            <w:r w:rsidR="002975A7">
              <w:rPr>
                <w:rFonts w:hint="eastAsia"/>
              </w:rPr>
              <w:t>7</w:t>
            </w:r>
            <w:r w:rsidR="0027094B">
              <w:rPr>
                <w:rFonts w:hint="eastAsia"/>
              </w:rPr>
              <w:t>/</w:t>
            </w:r>
            <w:r w:rsidR="0027094B">
              <w:t>23</w:t>
            </w:r>
            <w:r w:rsidR="0027094B">
              <w:rPr>
                <w:rFonts w:hint="eastAsia"/>
              </w:rPr>
              <w:t>）</w:t>
            </w:r>
            <w:r w:rsidR="00D04736">
              <w:rPr>
                <w:rFonts w:hint="eastAsia"/>
              </w:rPr>
              <w:t>的学习</w:t>
            </w:r>
            <w:r w:rsidR="002975A7">
              <w:rPr>
                <w:rFonts w:hint="eastAsia"/>
              </w:rPr>
              <w:t>，并完成相应作业</w:t>
            </w:r>
          </w:p>
          <w:p w:rsidR="002C61EE" w:rsidRDefault="002C61EE" w:rsidP="00775BB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B114A">
              <w:rPr>
                <w:rFonts w:hint="eastAsia"/>
              </w:rPr>
              <w:t>进行</w:t>
            </w:r>
            <w:r w:rsidR="006B114A">
              <w:rPr>
                <w:rFonts w:hint="eastAsia"/>
              </w:rPr>
              <w:t>Unity</w:t>
            </w:r>
            <w:r w:rsidR="006B114A">
              <w:rPr>
                <w:rFonts w:hint="eastAsia"/>
              </w:rPr>
              <w:t>游戏的</w:t>
            </w:r>
            <w:r w:rsidR="006B114A">
              <w:rPr>
                <w:rFonts w:hint="eastAsia"/>
              </w:rPr>
              <w:t>Demo</w:t>
            </w:r>
            <w:r w:rsidR="006B114A">
              <w:rPr>
                <w:rFonts w:hint="eastAsia"/>
              </w:rPr>
              <w:t>制作</w:t>
            </w:r>
          </w:p>
        </w:tc>
      </w:tr>
    </w:tbl>
    <w:p w:rsidR="00152B8F" w:rsidRDefault="00152B8F" w:rsidP="00775BB5">
      <w:pPr>
        <w:spacing w:line="240" w:lineRule="auto"/>
        <w:rPr>
          <w:rFonts w:hint="eastAsia"/>
        </w:rPr>
      </w:pPr>
    </w:p>
    <w:sectPr w:rsidR="00152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DDB" w:rsidRDefault="00C02DDB">
      <w:r>
        <w:separator/>
      </w:r>
    </w:p>
  </w:endnote>
  <w:endnote w:type="continuationSeparator" w:id="0">
    <w:p w:rsidR="00C02DDB" w:rsidRDefault="00C0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33CCE">
            <w:rPr>
              <w:noProof/>
            </w:rPr>
            <w:t>2024-6-3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DDB" w:rsidRDefault="00C02DDB">
      <w:r>
        <w:separator/>
      </w:r>
    </w:p>
  </w:footnote>
  <w:footnote w:type="continuationSeparator" w:id="0">
    <w:p w:rsidR="00C02DDB" w:rsidRDefault="00C02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8036E"/>
    <w:rsid w:val="00084CF4"/>
    <w:rsid w:val="000D0D55"/>
    <w:rsid w:val="0012175A"/>
    <w:rsid w:val="00152B8F"/>
    <w:rsid w:val="001F0082"/>
    <w:rsid w:val="002003B0"/>
    <w:rsid w:val="0027094B"/>
    <w:rsid w:val="002975A7"/>
    <w:rsid w:val="002B3342"/>
    <w:rsid w:val="002C61EE"/>
    <w:rsid w:val="003055E4"/>
    <w:rsid w:val="00307760"/>
    <w:rsid w:val="00322719"/>
    <w:rsid w:val="003549DA"/>
    <w:rsid w:val="003A20C1"/>
    <w:rsid w:val="003F1159"/>
    <w:rsid w:val="00425F62"/>
    <w:rsid w:val="0043387F"/>
    <w:rsid w:val="004836C6"/>
    <w:rsid w:val="004C6235"/>
    <w:rsid w:val="004E2FBC"/>
    <w:rsid w:val="0052233A"/>
    <w:rsid w:val="00552A1D"/>
    <w:rsid w:val="0057045D"/>
    <w:rsid w:val="005C4553"/>
    <w:rsid w:val="005E16BE"/>
    <w:rsid w:val="00634265"/>
    <w:rsid w:val="006508A3"/>
    <w:rsid w:val="006637E6"/>
    <w:rsid w:val="006B114A"/>
    <w:rsid w:val="006F114E"/>
    <w:rsid w:val="007162BA"/>
    <w:rsid w:val="00733CCE"/>
    <w:rsid w:val="0075012D"/>
    <w:rsid w:val="00775BB5"/>
    <w:rsid w:val="00780144"/>
    <w:rsid w:val="00875888"/>
    <w:rsid w:val="008E0A3C"/>
    <w:rsid w:val="009230C1"/>
    <w:rsid w:val="00927CF4"/>
    <w:rsid w:val="00B748C0"/>
    <w:rsid w:val="00BA6F80"/>
    <w:rsid w:val="00BA7C6D"/>
    <w:rsid w:val="00C02DDB"/>
    <w:rsid w:val="00C53AFA"/>
    <w:rsid w:val="00C61181"/>
    <w:rsid w:val="00C82C42"/>
    <w:rsid w:val="00C94023"/>
    <w:rsid w:val="00C95F38"/>
    <w:rsid w:val="00CF0EFA"/>
    <w:rsid w:val="00D04736"/>
    <w:rsid w:val="00D16C4C"/>
    <w:rsid w:val="00D87114"/>
    <w:rsid w:val="00DF1DDA"/>
    <w:rsid w:val="00E31217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E8FA3E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F3FCD-8138-45D9-85A2-D403F89D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23</TotalTime>
  <Pages>1</Pages>
  <Words>53</Words>
  <Characters>304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xiahongfu</dc:creator>
  <cp:keywords/>
  <dc:description/>
  <cp:lastModifiedBy>xiahongfu</cp:lastModifiedBy>
  <cp:revision>39</cp:revision>
  <dcterms:created xsi:type="dcterms:W3CDTF">2019-07-19T03:06:00Z</dcterms:created>
  <dcterms:modified xsi:type="dcterms:W3CDTF">2024-06-03T02:17:00Z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